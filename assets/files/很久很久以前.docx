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720" w:lineRule="auto"/>
        <w:ind w:firstLine="1968" w:firstLineChars="700"/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很久很久以前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，我渴望做一个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主持人</w:t>
      </w:r>
    </w:p>
    <w:p>
      <w:pPr>
        <w:bidi w:val="0"/>
        <w:spacing w:line="720" w:lineRule="auto"/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但是我发现我长不到165cm</w:t>
      </w:r>
      <w:bookmarkStart w:id="0" w:name="_GoBack"/>
      <w:bookmarkEnd w:id="0"/>
    </w:p>
    <w:p>
      <w:pPr>
        <w:bidi w:val="0"/>
        <w:spacing w:line="720" w:lineRule="auto"/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很久以前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，我又想做一个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记者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。</w:t>
      </w:r>
    </w:p>
    <w:p>
      <w:pPr>
        <w:bidi w:val="0"/>
        <w:spacing w:line="720" w:lineRule="auto"/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但是我的人文素养实在太烂了。</w:t>
      </w:r>
    </w:p>
    <w:p>
      <w:pPr>
        <w:bidi w:val="0"/>
        <w:spacing w:line="720" w:lineRule="auto"/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去年九月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我成为了NJU秃头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工程师预备队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中的一员</w:t>
      </w:r>
    </w:p>
    <w:p>
      <w:pPr>
        <w:bidi w:val="0"/>
        <w:spacing w:line="720" w:lineRule="auto"/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尽管如此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，我还是喜欢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传播学</w:t>
      </w:r>
    </w:p>
    <w:p>
      <w:pPr>
        <w:bidi w:val="0"/>
        <w:spacing w:line="720" w:lineRule="auto"/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看到这门课的时候，仿佛看到了理工科孩子跟传播学搭上关系的希望。</w:t>
      </w:r>
    </w:p>
    <w:p>
      <w:pPr>
        <w:bidi w:val="0"/>
        <w:spacing w:line="720" w:lineRule="auto"/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就用这个方式满足一下自己多年的一个愿望吧</w:t>
      </w:r>
    </w:p>
    <w:p>
      <w:pPr>
        <w:bidi w:val="0"/>
        <w:spacing w:line="720" w:lineRule="auto"/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作为班里为数不多的毫无基础，跨院系自主选课选手</w:t>
      </w:r>
    </w:p>
    <w:p>
      <w:pPr>
        <w:bidi w:val="0"/>
        <w:spacing w:line="720" w:lineRule="auto"/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我觉得，这门课真的挺难的（每周都被python折磨的憨憨落泪）</w:t>
      </w:r>
    </w:p>
    <w:p>
      <w:pPr>
        <w:bidi w:val="0"/>
        <w:spacing w:line="720" w:lineRule="auto"/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但是，我进入了非常温暖的小组（七个小矮人和白雪公组）</w:t>
      </w:r>
    </w:p>
    <w:p>
      <w:pPr>
        <w:bidi w:val="0"/>
        <w:spacing w:line="720" w:lineRule="auto"/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学姐（长）们交流思想，分享文献，感觉学习到了很多。</w:t>
      </w:r>
    </w:p>
    <w:p>
      <w:pPr>
        <w:bidi w:val="0"/>
        <w:spacing w:line="720" w:lineRule="auto"/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想到这个春天还会在这个集体里学到更多的东西的时候，</w:t>
      </w:r>
    </w:p>
    <w:p>
      <w:pPr>
        <w:bidi w:val="0"/>
        <w:spacing w:line="720" w:lineRule="auto"/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就嗅到了这春风的草莓味。</w:t>
      </w:r>
    </w:p>
    <w:p>
      <w:pPr>
        <w:bidi w:val="0"/>
        <w:spacing w:line="720" w:lineRule="auto"/>
        <w:jc w:val="center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——2020.3.22 李珂 191870087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字魂62号-瘦金体">
    <w:altName w:val="宋体"/>
    <w:panose1 w:val="00000500000000000000"/>
    <w:charset w:val="86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字语坊知否行书">
    <w:panose1 w:val="02000503000000000000"/>
    <w:charset w:val="86"/>
    <w:family w:val="auto"/>
    <w:pitch w:val="default"/>
    <w:sig w:usb0="8000002F" w:usb1="084164FA" w:usb2="00000012" w:usb3="00000000" w:csb0="00040003" w:csb1="00000000"/>
  </w:font>
  <w:font w:name="双鱼座字体">
    <w:panose1 w:val="02010601030101010101"/>
    <w:charset w:val="86"/>
    <w:family w:val="auto"/>
    <w:pitch w:val="default"/>
    <w:sig w:usb0="800002BF" w:usb1="184F6CFA" w:usb2="00000012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字魂镇魂手书">
    <w:panose1 w:val="00000500000000000000"/>
    <w:charset w:val="86"/>
    <w:family w:val="auto"/>
    <w:pitch w:val="default"/>
    <w:sig w:usb0="A00002BF" w:usb1="184F6CFA" w:usb2="00000012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-1162050</wp:posOffset>
          </wp:positionH>
          <wp:positionV relativeFrom="paragraph">
            <wp:posOffset>-590550</wp:posOffset>
          </wp:positionV>
          <wp:extent cx="7653655" cy="10838815"/>
          <wp:effectExtent l="0" t="0" r="4445" b="635"/>
          <wp:wrapNone/>
          <wp:docPr id="1" name="图片 1" descr="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3655" cy="10838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11181"/>
    <w:rsid w:val="2756166A"/>
    <w:rsid w:val="7D21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colike\AppData\Roaming\kingsoft\office6\templates\download\bea2a75d-397c-47b1-7085-065bf29e0ac3\&#20154;&#38388;&#26691;&#33457;&#20449;&#32440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人间桃花信纸.docx</Template>
  <Pages>1</Pages>
  <Words>34</Words>
  <Characters>34</Characters>
  <Lines>0</Lines>
  <Paragraphs>0</Paragraphs>
  <TotalTime>23</TotalTime>
  <ScaleCrop>false</ScaleCrop>
  <LinksUpToDate>false</LinksUpToDate>
  <CharactersWithSpaces>36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2020-03-22T06:44:00Z</dcterms:created>
  <dc:creator>coco</dc:creator>
  <cp:lastModifiedBy>coco</cp:lastModifiedBy>
  <dcterms:modified xsi:type="dcterms:W3CDTF">2020-03-22T07:26:24Z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